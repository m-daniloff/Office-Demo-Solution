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custom-properties" Target="docProps/custom.xml" Id="rId4" /><Relationship Type="http://schemas.openxmlformats.org/officeDocument/2006/relationships/officeDocument" Target="/word/document2.xml" Id="rId1" /></Relationships>
</file>

<file path=word/document2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Author"/>
        <w:tag w:val="fldAuthor"/>
        <w:id w:val="575100874"/>
        <w:placeholder>
          <w:docPart w:val="DefaultPlaceholder_1081868574"/>
        </w:placeholder>
        <w:dataBinding w:xpath="/TestData[1]/Author[1]/@name" w:storeItemID="{3EA9705C-F3C0-47C9-ABFE-B87E6FDC6FCE}"/>
        <w:text/>
      </w:sdtPr>
      <w:sdtContent>
        <w:p>
          <w:r>
            <w:t>Michael Daniloff</w:t>
          </w:r>
        </w:p>
      </w:sdtContent>
    </w:sdt>
    <w:p/>
    <w:sdt>
      <w:sdtPr>
        <w:alias w:val="BuildingBlock"/>
        <w:tag w:val="bldBuildingBlock"/>
        <w:id w:val="-1169557973"/>
        <w:placeholder>
          <w:docPart w:val="FE3960461E6B46D087730B9A1E11B486"/>
        </w:placeholder>
        <w:showingPlcHdr/>
        <w:docPartList>
          <w:docPartGallery w:val="Quick Parts"/>
        </w:docPartList>
      </w:sdtPr>
      <w:sdtContent>
        <w:p>
          <w:r>
            <w:rPr>
              <w:rStyle w:val="PlaceholderText"/>
            </w:rPr>
            <w:t>Choose a building block.</w:t>
          </w:r>
        </w:p>
      </w:sdtContent>
    </w:sdt>
    <w:p/>
    <w:p>
      <w:r>
        <w:t>Test</w:t>
      </w:r>
    </w:p>
    <w:sdt>
      <w:sdtPr>
        <w:alias w:val="Repeater"/>
        <w:tag w:val="fldRepeater"/>
        <w:id w:val="-813251891"/>
        <w15:repeatingSection/>
      </w:sdtPr>
      <w:sdtContent>
        <w:sdt>
          <w:sdtPr>
            <w:id w:val="159433293"/>
            <w:placeholder>
              <w:docPart w:val="458C32A4D633472DAAE2210533B791AD"/>
            </w:placeholder>
            <w:showingPlcHdr/>
            <w15:repeatingSectionItem/>
          </w:sdtPr>
          <w:sdtContent>
            <w:p>
              <w:r>
                <w:rPr>
                  <w:rStyle w:val="PlaceholderText"/>
                </w:rPr>
                <w:t>Enter any content that you want to repeat, including other content controls. You can also insert this control around table rows in order to repeat parts of a table.</w:t>
              </w:r>
            </w:p>
          </w:sdtContent>
        </w:sdt>
      </w:sdtContent>
    </w:sdt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6"/>
        <w:gridCol w:w="4656"/>
      </w:tblGrid>
      <w:sdt>
        <w:sdtPr>
          <w:alias w:val="ContactsTest"/>
          <w:tag w:val="ContactsTest"/>
          <w:id w:val="1943955643"/>
          <w15:repeatingSection/>
        </w:sdtPr>
        <w:sdtContent>
          <w:sdt>
            <w:sdtPr>
              <w:id w:val="-198548141"/>
              <w:placeholder>
                <w:docPart w:val="DefaultPlaceholder_1081868578"/>
              </w:placeholder>
              <w15:repeatingSectionItem/>
            </w:sdtPr>
            <w:sdtContent>
              <w:tr>
                <w:trPr>
                  <w:trHeight w:val="2828"/>
                </w:trPr>
                <w:tc>
                  <w:tcPr>
                    <w:tcW w:w="4656" w:type="dxa"/>
                  </w:tcPr>
                  <w:sdt>
                    <w:sdtPr>
                      <w:rPr>
                        <w:lang w:val="es-ES"/>
                      </w:rPr>
                      <w:id w:val="2082400615"/>
                      <w:placeholder>
                        <w:docPart w:val="DefaultPlaceholder_-1854013440"/>
                      </w:placeholder>
                      <w:dataBinding w:prefixMappings="xmlns:ns0='http://www.EsquireInnovations.com/Detergent' xmlns:ns1='http://www.w3.org/2001/XMLSchema-instance' " w:xpath="/ns0:TestData[1]/ns0:QuickMerge[1]/ns0:Contact[1]/ns0:Line[1]/ns0:Summary[1]/@val" w:storeItemID="{3EA9705C-F3C0-47C9-ABFE-B87E6FDC6FCE}"/>
                      <w:text/>
                    </w:sdtPr>
                    <w:sdtContent>
                      <w:p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******</w:t>
                        </w:r>
                      </w:p>
                    </w:sdtContent>
                  </w:sdt>
                  <w:p>
                    <w:pPr>
                      <w:rPr>
                        <w:lang w:val="es-ES"/>
                      </w:rPr>
                    </w:pPr>
                  </w:p>
                  <w:sdt>
                    <w:sdtPr>
                      <w:rPr>
                        <w:lang w:val="es-ES"/>
                      </w:rPr>
                      <w:id w:val="1854913532"/>
                      <w:placeholder>
                        <w:docPart w:val="DefaultPlaceholder_-1854013440"/>
                      </w:placeholder>
                      <w:dataBinding w:prefixMappings="xmlns:ns0='http://www.EsquireInnovations.com/Detergent' xmlns:ns1='http://www.w3.org/2001/XMLSchema-instance' " w:xpath="/ns0:TestData[1]/ns0:QuickMerge[1]/ns0:Contact[1]/ns0:Line[2]/ns0:Summary[1]/@val" w:storeItemID="{3EA9705C-F3C0-47C9-ABFE-B87E6FDC6FCE}"/>
                      <w:text/>
                    </w:sdtPr>
                    <w:sdtContent>
                      <w:p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*******</w:t>
                        </w:r>
                      </w:p>
                    </w:sdtContent>
                  </w:sdt>
                  <w:p>
                    <w:pPr>
                      <w:rPr>
                        <w:lang w:val="es-ES"/>
                      </w:rPr>
                    </w:pPr>
                  </w:p>
                  <w:sdt>
                    <w:sdtPr>
                      <w:rPr>
                        <w:lang w:val="es-ES"/>
                      </w:rPr>
                      <w:id w:val="359099527"/>
                      <w:placeholder>
                        <w:docPart w:val="DefaultPlaceholder_-1854013440"/>
                      </w:placeholder>
                      <w:dataBinding w:prefixMappings="xmlns:ns0='http://www.EsquireInnovations.com/Detergent' xmlns:ns1='http://www.w3.org/2001/XMLSchema-instance' " w:xpath="/ns0:TestData[1]/ns0:QuickMerge[1]/ns0:Contact[1]/ns0:Line[3]/ns0:Summary[1]/@val" w:storeItemID="{3EA9705C-F3C0-47C9-ABFE-B87E6FDC6FCE}"/>
                      <w:text/>
                    </w:sdtPr>
                    <w:sdtContent>
                      <w:p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*******</w:t>
                        </w:r>
                      </w:p>
                    </w:sdtContent>
                  </w:sdt>
                  <w:p>
                    <w:pPr>
                      <w:rPr>
                        <w:lang w:val="es-ES"/>
                      </w:rPr>
                    </w:pPr>
                  </w:p>
                  <w:sdt>
                    <w:sdtPr>
                      <w:id w:val="-1516760591"/>
                      <w:placeholder>
                        <w:docPart w:val="DefaultPlaceholder_1081868574"/>
                      </w:placeholder>
                      <w15:dataBinding w:prefixMappings="xmlns:ns0='http://www.EsquireInnovations.com/Detergent' xmlns:ns1='http://www.w3.org/2001/XMLSchema-instance' " w:xpath="/ns0:TestData[1]/ns0:QuickMerge[1]/ns0:Contact[1]/ns0:Line[4]/ns0:Summary[1]/@val" w:storeItemID="{3EA9705C-F3C0-47C9-ABFE-B87E6FDC6FCE}"/>
                    </w:sdtPr>
                    <w:sdtContent>
                      <w:p>
                        <w:r>
                          <w:t>*****************</w:t>
                        </w:r>
                      </w:p>
                    </w:sdtContent>
                  </w:sdt>
                  <w:p/>
                  <w:sdt>
                    <w:sdtPr>
                      <w:id w:val="-1931429501"/>
                      <w:placeholder>
                        <w:docPart w:val="DefaultPlaceholder_1081868574"/>
                      </w:placeholder>
                      <w15:dataBinding w:prefixMappings="xmlns:ns0='http://www.EsquireInnovations.com/Detergent' xmlns:ns1='http://www.w3.org/2001/XMLSchema-instance' " w:xpath="/ns0:TestData[1]/ns0:QuickMerge[1]/ns0:Contact[1]/ns0:Line[5]/ns0:Summary[1]/@val" w:storeItemID="{3EA9705C-F3C0-47C9-ABFE-B87E6FDC6FCE}"/>
                    </w:sdtPr>
                    <w:sdtContent>
                      <w:p>
                        <w:r>
                          <w:t>*************</w:t>
                        </w:r>
                      </w:p>
                    </w:sdtContent>
                  </w:sdt>
                </w:tc>
                <w:tc>
                  <w:tcPr>
                    <w:tcW w:w="4656" w:type="dxa"/>
                  </w:tcPr>
                  <w:sdt>
                    <w:sdtPr>
                      <w:id w:val="471715237"/>
                      <w:placeholder>
                        <w:docPart w:val="DefaultPlaceholder_-1854013440"/>
                      </w:placeholder>
                      <w:dataBinding w:prefixMappings="xmlns:ns0='http://www.EsquireInnovations.com/Detergent' xmlns:ns1='http://www.w3.org/2001/XMLSchema-instance' " w:xpath="/ns0:TestData[1]/ns0:QuickMerge[1]/ns0:Contact[3]/ns0:Line[1]/ns0:Summary[1]/@val" w:storeItemID="{3EA9705C-F3C0-47C9-ABFE-B87E6FDC6FCE}"/>
                      <w:text/>
                    </w:sdtPr>
                    <w:sdtContent>
                      <w:p>
                        <w:r>
                          <w:t>**********</w:t>
                        </w:r>
                      </w:p>
                    </w:sdtContent>
                  </w:sdt>
                  <w:p/>
                  <w:sdt>
                    <w:sdtPr>
                      <w:id w:val="-313800789"/>
                      <w:placeholder>
                        <w:docPart w:val="DefaultPlaceholder_-1854013440"/>
                      </w:placeholder>
                      <w:dataBinding w:prefixMappings="xmlns:ns0='http://www.EsquireInnovations.com/Detergent' xmlns:ns1='http://www.w3.org/2001/XMLSchema-instance' " w:xpath="/ns0:TestData[1]/ns0:QuickMerge[1]/ns0:Contact[3]/ns0:Line[2]/ns0:Summary[1]/@val" w:storeItemID="{3EA9705C-F3C0-47C9-ABFE-B87E6FDC6FCE}"/>
                      <w:text/>
                    </w:sdtPr>
                    <w:sdtContent>
                      <w:p>
                        <w:r>
                          <w:t>placeholder</w:t>
                        </w:r>
                      </w:p>
                    </w:sdtContent>
                  </w:sdt>
                  <w:p/>
                  <w:sdt>
                    <w:sdtPr>
                      <w:id w:val="-244036070"/>
                      <w:placeholder>
                        <w:docPart w:val="DefaultPlaceholder_-1854013440"/>
                      </w:placeholder>
                      <w:dataBinding w:prefixMappings="xmlns:ns0='http://www.EsquireInnovations.com/Detergent' xmlns:ns1='http://www.w3.org/2001/XMLSchema-instance' " w:xpath="/ns0:TestData[1]/ns0:QuickMerge[1]/ns0:Contact[3]/ns0:Line[3]/ns0:Summary[1]/@val" w:storeItemID="{3EA9705C-F3C0-47C9-ABFE-B87E6FDC6FCE}"/>
                      <w:text/>
                    </w:sdtPr>
                    <w:sdtContent>
                      <w:p>
                        <w:r>
                          <w:t>placeholder</w:t>
                        </w:r>
                      </w:p>
                    </w:sdtContent>
                  </w:sdt>
                  <w:p/>
                  <w:sdt>
                    <w:sdtPr>
                      <w:id w:val="2131353784"/>
                      <w:placeholder>
                        <w:docPart w:val="DefaultPlaceholder_-1854013440"/>
                      </w:placeholder>
                      <w:dataBinding w:prefixMappings="xmlns:ns0='http://www.EsquireInnovations.com/Detergent' xmlns:ns1='http://www.w3.org/2001/XMLSchema-instance' " w:xpath="/ns0:TestData[1]/ns0:QuickMerge[1]/ns0:Contact[3]/ns0:Line[4]/ns0:Summary[1]/@val" w:storeItemID="{3EA9705C-F3C0-47C9-ABFE-B87E6FDC6FCE}"/>
                      <w:text/>
                    </w:sdtPr>
                    <w:sdtContent>
                      <w:p>
                        <w:r>
                          <w:t>placeholder</w:t>
                        </w:r>
                      </w:p>
                    </w:sdtContent>
                  </w:sdt>
                  <w:p/>
                  <w:sdt>
                    <w:sdtPr>
                      <w:id w:val="1831560704"/>
                      <w:placeholder>
                        <w:docPart w:val="DefaultPlaceholder_-1854013440"/>
                      </w:placeholder>
                      <w:dataBinding w:prefixMappings="xmlns:ns0='http://www.EsquireInnovations.com/Detergent' xmlns:ns1='http://www.w3.org/2001/XMLSchema-instance' " w:xpath="/ns0:TestData[1]/ns0:QuickMerge[1]/ns0:Contact[3]/ns0:Line[5]/ns0:Summary[1]/@val" w:storeItemID="{3EA9705C-F3C0-47C9-ABFE-B87E6FDC6FCE}"/>
                      <w:text/>
                    </w:sdtPr>
                    <w:sdtContent>
                      <w:p>
                        <w:r>
                          <w:t>placeholder</w:t>
                        </w:r>
                      </w:p>
                    </w:sdtContent>
                  </w:sdt>
                </w:tc>
              </w:tr>
            </w:sdtContent>
          </w:sdt>
          <w:sdt>
            <w:sdtPr>
              <w:id w:val="192042299"/>
              <w:placeholder>
                <w:docPart w:val="B61CBFA2258A4905AE95199B741BD662"/>
              </w:placeholder>
              <w15:repeatingSectionItem/>
            </w:sdtPr>
            <w:sdtContent>
              <w:tr>
                <w:trPr>
                  <w:trHeight w:val="2828"/>
                </w:trPr>
                <w:tc>
                  <w:tcPr>
                    <w:tcW w:w="4656" w:type="dxa"/>
                  </w:tcPr>
                  <w:sdt>
                    <w:sdtPr>
                      <w:id w:val="318615791"/>
                      <w:placeholder>
                        <w:docPart w:val="DC266C63F3DF4DBDAD393AE2EFFA96B5"/>
                      </w:placeholder>
                      <w15:dataBinding w:prefixMappings="xmlns:ns0='http://www.EsquireInnovations.com/Detergent' xmlns:ns1='http://www.w3.org/2001/XMLSchema-instance' " w:xpath="/ns0:TestData[1]/ns0:QuickMerge[1]/ns0:Contact[2]/ns0:Line[1]/ns0:Summary[1]/@val" w:storeItemID="{3EA9705C-F3C0-47C9-ABFE-B87E6FDC6FCE}"/>
                    </w:sdtPr>
                    <w:sdtContent>
                      <w:p>
                        <w:r>
                          <w:t>*************</w:t>
                        </w:r>
                      </w:p>
                    </w:sdtContent>
                  </w:sdt>
                  <w:p/>
                  <w:sdt>
                    <w:sdtPr>
                      <w:id w:val="604613706"/>
                      <w:placeholder>
                        <w:docPart w:val="DC266C63F3DF4DBDAD393AE2EFFA96B5"/>
                      </w:placeholder>
                      <w15:dataBinding w:prefixMappings="xmlns:ns0='http://www.EsquireInnovations.com/Detergent' xmlns:ns1='http://www.w3.org/2001/XMLSchema-instance' " w:xpath="/ns0:TestData[1]/ns0:QuickMerge[1]/ns0:Contact[2]/ns0:Line[2]/ns0:Summary[1]/@val" w:storeItemID="{3EA9705C-F3C0-47C9-ABFE-B87E6FDC6FCE}"/>
                    </w:sdtPr>
                    <w:sdtContent>
                      <w:p>
                        <w:r>
                          <w:t>placeholder</w:t>
                        </w:r>
                      </w:p>
                    </w:sdtContent>
                  </w:sdt>
                  <w:p/>
                  <w:sdt>
                    <w:sdtPr>
                      <w:id w:val="-420718402"/>
                      <w:placeholder>
                        <w:docPart w:val="DC266C63F3DF4DBDAD393AE2EFFA96B5"/>
                      </w:placeholder>
                      <w15:dataBinding w:prefixMappings="xmlns:ns0='http://www.EsquireInnovations.com/Detergent' xmlns:ns1='http://www.w3.org/2001/XMLSchema-instance' " w:xpath="/ns0:TestData[1]/ns0:QuickMerge[1]/ns0:Contact[2]/ns0:Line[3]/ns0:Summary[1]/@val" w:storeItemID="{3EA9705C-F3C0-47C9-ABFE-B87E6FDC6FCE}"/>
                    </w:sdtPr>
                    <w:sdtContent>
                      <w:p>
                        <w:r>
                          <w:t>placeholder</w:t>
                        </w:r>
                      </w:p>
                    </w:sdtContent>
                  </w:sdt>
                  <w:p/>
                  <w:sdt>
                    <w:sdtPr>
                      <w:id w:val="-862131616"/>
                      <w:placeholder>
                        <w:docPart w:val="DC266C63F3DF4DBDAD393AE2EFFA96B5"/>
                      </w:placeholder>
                      <w15:dataBinding w:prefixMappings="xmlns:ns0='http://www.EsquireInnovations.com/Detergent' xmlns:ns1='http://www.w3.org/2001/XMLSchema-instance' " w:xpath="/ns0:TestData[1]/ns0:QuickMerge[1]/ns0:Contact[2]/ns0:Line[4]/ns0:Summary[1]/@val" w:storeItemID="{3EA9705C-F3C0-47C9-ABFE-B87E6FDC6FCE}"/>
                    </w:sdtPr>
                    <w:sdtContent>
                      <w:p>
                        <w:r>
                          <w:t>placeholder</w:t>
                        </w:r>
                      </w:p>
                    </w:sdtContent>
                  </w:sdt>
                  <w:p/>
                  <w:sdt>
                    <w:sdtPr>
                      <w:id w:val="-682588789"/>
                      <w:placeholder>
                        <w:docPart w:val="DC266C63F3DF4DBDAD393AE2EFFA96B5"/>
                      </w:placeholder>
                      <w15:dataBinding w:prefixMappings="xmlns:ns0='http://www.EsquireInnovations.com/Detergent' xmlns:ns1='http://www.w3.org/2001/XMLSchema-instance' " w:xpath="/ns0:TestData[1]/ns0:QuickMerge[1]/ns0:Contact[2]/ns0:Line[5]/ns0:Summary[1]/@val" w:storeItemID="{3EA9705C-F3C0-47C9-ABFE-B87E6FDC6FCE}"/>
                    </w:sdtPr>
                    <w:sdtContent>
                      <w:p>
                        <w:r>
                          <w:t>placeholder</w:t>
                        </w:r>
                      </w:p>
                    </w:sdtContent>
                  </w:sdt>
                </w:tc>
                <w:tc>
                  <w:tcPr>
                    <w:tcW w:w="4656" w:type="dxa"/>
                  </w:tcPr>
                  <w:p/>
                </w:tc>
              </w:tr>
              <w:bookmarkStart w:name="_GoBack" w:displacedByCustomXml="next" w:id="0"/>
              <w:bookmarkEnd w:displacedByCustomXml="next" w:id="0"/>
            </w:sdtContent>
          </w:sdt>
        </w:sdtContent>
      </w:sdt>
    </w:tbl>
    <w:p/>
    <w:p/>
    <w:p>
      <w:r>
        <w:t xml:space="preserve">Text after </w:t>
      </w:r>
    </w:p>
    <w:p>
      <w:r>
        <w:br w:type="page"/>
      </w:r>
    </w:p>
    <w:p>
      <w:r>
        <w:rPr>
          <w:noProof/>
        </w:rPr>
        <w:lastRenderedPageBreak/>
        <w:drawing>
          <wp:inline distT="0" distB="0" distL="0" distR="0">
            <wp:extent cx="5943600" cy="2464220"/>
            <wp:effectExtent l="0" t="0" r="0" b="0"/>
            <wp:docPr id="1" name="Picture 1" descr="Content controls connected to custom X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ent controls connected to custom XM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1" w:name="_iDocIDFielda2348115-1bb1-484a-99e2-9976"/>
  <w:p>
    <w:pPr>
      <w:pStyle w:val="DocID"/>
    </w:pPr>
    <w:r>
      <w:fldChar w:fldCharType="begin"/>
    </w:r>
    <w:r>
      <w:instrText xml:space="preserve">  DOCPROPERTY "CUS_DocIDChunk0" </w:instrText>
    </w:r>
    <w:r>
      <w:fldChar w:fldCharType="separate"/>
    </w:r>
    <w:r>
      <w:rPr>
        <w:noProof/>
      </w:rPr>
      <w:t>C:\Dev\Esquire\Test.docx-7/16/16</w:t>
    </w:r>
    <w:r>
      <w:fldChar w:fldCharType="end"/>
    </w:r>
    <w:bookmarkEnd w:id="1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2" w:name="_iDocIDFieldf5cd6a7f-2c8c-4248-8eb3-565e"/>
  <w:p>
    <w:pPr>
      <w:pStyle w:val="DocID"/>
    </w:pPr>
    <w:r>
      <w:fldChar w:fldCharType="begin"/>
    </w:r>
    <w:r>
      <w:instrText xml:space="preserve">  DOCPROPERTY "CUS_DocIDChunk0" </w:instrText>
    </w:r>
    <w:r>
      <w:fldChar w:fldCharType="separate"/>
    </w:r>
    <w:r>
      <w:rPr>
        <w:noProof/>
      </w:rPr>
      <w:t>C:\Dev\Esquire\Test.docx-7/16/16</w:t>
    </w:r>
    <w:r>
      <w:fldChar w:fldCharType="end"/>
    </w:r>
    <w:bookmarkEnd w:id="2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3" w:name="_iDocIDField6a53aa35-ee0c-4d3e-8714-32d1"/>
  <w:p>
    <w:pPr>
      <w:pStyle w:val="DocID"/>
    </w:pPr>
    <w:r>
      <w:fldChar w:fldCharType="begin"/>
    </w:r>
    <w:r>
      <w:instrText xml:space="preserve">  DOCPROPERTY "CUS_DocIDChunk0" </w:instrText>
    </w:r>
    <w:r>
      <w:fldChar w:fldCharType="separate"/>
    </w:r>
    <w:r>
      <w:rPr>
        <w:noProof/>
      </w:rPr>
      <w:t>C:\Dev\Esquire\Test.docx-7/16/16</w:t>
    </w:r>
    <w:r>
      <w:fldChar w:fldCharType="end"/>
    </w:r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0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ocID">
    <w:name w:val="DocID"/>
    <w:basedOn w:val="Footer"/>
    <w:next w:val="Footer"/>
    <w:link w:val="DocIDChar"/>
    <w:pPr>
      <w:tabs>
        <w:tab w:val="clear" w:pos="4680"/>
        <w:tab w:val="clear" w:pos="9360"/>
      </w:tabs>
    </w:pPr>
    <w:rPr>
      <w:rFonts w:ascii="Times New Roman" w:hAnsi="Times New Roman" w:cs="Times New Roman"/>
      <w:sz w:val="18"/>
    </w:rPr>
  </w:style>
  <w:style w:type="character" w:customStyle="1" w:styleId="DocIDChar">
    <w:name w:val="DocID Char"/>
    <w:basedOn w:val="DefaultParagraphFont"/>
    <w:link w:val="DocID"/>
    <w:rPr>
      <w:rFonts w:ascii="Times New Roman" w:hAnsi="Times New Roman" w:cs="Times New Roman"/>
      <w:sz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header" Target="/word/header1.xml" Id="rId8" /><Relationship Type="http://schemas.openxmlformats.org/officeDocument/2006/relationships/footer" Target="/word/footer3.xml" Id="rId13" /><Relationship Type="http://schemas.openxmlformats.org/officeDocument/2006/relationships/settings" Target="/word/settings.xml" Id="rId3" /><Relationship Type="http://schemas.openxmlformats.org/officeDocument/2006/relationships/image" Target="/word/media/image1.jpeg" Id="rId7" /><Relationship Type="http://schemas.openxmlformats.org/officeDocument/2006/relationships/header" Target="/word/header3.xml" Id="rId12" /><Relationship Type="http://schemas.openxmlformats.org/officeDocument/2006/relationships/styles" Target="/word/styles.xml" Id="rId2" /><Relationship Type="http://schemas.openxmlformats.org/officeDocument/2006/relationships/theme" Target="/word/theme/theme1.xml" Id="rId16" /><Relationship Type="http://schemas.openxmlformats.org/officeDocument/2006/relationships/customXml" Target="/customXml/item1.xml" Id="rId1" /><Relationship Type="http://schemas.openxmlformats.org/officeDocument/2006/relationships/endnotes" Target="/word/endnotes.xml" Id="rId6" /><Relationship Type="http://schemas.openxmlformats.org/officeDocument/2006/relationships/footer" Target="/word/footer2.xml" Id="rId11" /><Relationship Type="http://schemas.openxmlformats.org/officeDocument/2006/relationships/footnotes" Target="/word/footnotes.xml" Id="rId5" /><Relationship Type="http://schemas.openxmlformats.org/officeDocument/2006/relationships/glossaryDocument" Target="/word/glossary/document.xml" Id="rId15" /><Relationship Type="http://schemas.openxmlformats.org/officeDocument/2006/relationships/footer" Target="/word/footer1.xml" Id="rId10" /><Relationship Type="http://schemas.openxmlformats.org/officeDocument/2006/relationships/webSettings" Target="/word/webSettings.xml" Id="rId4" /><Relationship Type="http://schemas.openxmlformats.org/officeDocument/2006/relationships/header" Target="/word/header2.xml" Id="rId9" /><Relationship Type="http://schemas.openxmlformats.org/officeDocument/2006/relationships/fontTable" Target="/word/fontTable.xml" Id="rId14" /></Relationships>
</file>

<file path=word/_rels/settings.xml.rels>&#65279;<?xml version="1.0" encoding="utf-8"?><Relationships xmlns="http://schemas.openxmlformats.org/package/2006/relationships"><Relationship Type="http://schemas.openxmlformats.org/officeDocument/2006/relationships/attachedTemplate" Target="D:\Dev\Personal\Office-Demo-Solution\Document Generation Sample\Sample Template.dotx" TargetMode="External" Id="R5f42af007dc64d4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DC281-6753-41D8-9CBC-784DBF8A5361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FE3960461E6B46D087730B9A1E11B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FA67F-4DD8-4AEC-B803-20E491990C16}"/>
      </w:docPartPr>
      <w:docPartBody>
        <w:p>
          <w:pPr>
            <w:pStyle w:val="FE3960461E6B46D087730B9A1E11B4864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458C32A4D633472DAAE2210533B79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B649F-9D25-4DDB-B04A-BA02A5E77400}"/>
      </w:docPartPr>
      <w:docPartBody>
        <w:p>
          <w:pPr>
            <w:pStyle w:val="458C32A4D633472DAAE2210533B791AD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CE2F8-FDAE-4F0B-BA3E-74F126DC7909}"/>
      </w:docPartPr>
      <w:docPartBody>
        <w:p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61CBFA2258A4905AE95199B741BD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C0B42-544D-4F15-9974-0257129CAE88}"/>
      </w:docPartPr>
      <w:docPartBody>
        <w:p>
          <w:pPr>
            <w:pStyle w:val="B61CBFA2258A4905AE95199B741BD66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C266C63F3DF4DBDAD393AE2EFFA9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DEEFE-4E3C-498F-A78A-4D3A80829AAD}"/>
      </w:docPartPr>
      <w:docPartBody>
        <w:p>
          <w:pPr>
            <w:pStyle w:val="DC266C63F3DF4DBDAD393AE2EFFA96B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BA63F-3520-4ACD-A9D3-0172A2306938}"/>
      </w:docPartPr>
      <w:docPartBody>
        <w:p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/>
    <w:rsid/>
    <w:rsid/>
    <w:rsid/>
    <w:rsid/>
    <w:rsid/>
    <w:rsid/>
    <w:rsid/>
    <w:rsid/>
    <w:rsid/>
    <w:rsid/>
    <w:rsid/>
    <w:rsid/>
    <w:rsid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724F"/>
    <w:rPr>
      <w:color w:val="808080"/>
    </w:rPr>
  </w:style>
  <w:style w:type="paragraph" w:customStyle="1" w:styleId="FE3960461E6B46D087730B9A1E11B486">
    <w:name w:val="FE3960461E6B46D087730B9A1E11B486"/>
    <w:rPr>
      <w:rFonts w:eastAsiaTheme="minorHAnsi"/>
    </w:rPr>
  </w:style>
  <w:style w:type="paragraph" w:customStyle="1" w:styleId="458C32A4D633472DAAE2210533B791AD">
    <w:name w:val="458C32A4D633472DAAE2210533B791AD"/>
    <w:rPr>
      <w:rFonts w:eastAsiaTheme="minorHAnsi"/>
    </w:rPr>
  </w:style>
  <w:style w:type="paragraph" w:customStyle="1" w:styleId="97FA8DC88C504CB0852DCB8C1F5D44F9">
    <w:name w:val="97FA8DC88C504CB0852DCB8C1F5D44F9"/>
    <w:rPr>
      <w:rFonts w:eastAsiaTheme="minorHAnsi"/>
    </w:rPr>
  </w:style>
  <w:style w:type="paragraph" w:customStyle="1" w:styleId="FE3960461E6B46D087730B9A1E11B4861">
    <w:name w:val="FE3960461E6B46D087730B9A1E11B4861"/>
    <w:rPr>
      <w:rFonts w:eastAsiaTheme="minorHAnsi"/>
    </w:rPr>
  </w:style>
  <w:style w:type="paragraph" w:customStyle="1" w:styleId="458C32A4D633472DAAE2210533B791AD1">
    <w:name w:val="458C32A4D633472DAAE2210533B791AD1"/>
    <w:rPr>
      <w:rFonts w:eastAsiaTheme="minorHAnsi"/>
    </w:rPr>
  </w:style>
  <w:style w:type="paragraph" w:customStyle="1" w:styleId="97FA8DC88C504CB0852DCB8C1F5D44F91">
    <w:name w:val="97FA8DC88C504CB0852DCB8C1F5D44F91"/>
    <w:rPr>
      <w:rFonts w:eastAsiaTheme="minorHAnsi"/>
    </w:rPr>
  </w:style>
  <w:style w:type="paragraph" w:customStyle="1" w:styleId="FE3960461E6B46D087730B9A1E11B4862">
    <w:name w:val="FE3960461E6B46D087730B9A1E11B4862"/>
    <w:rPr>
      <w:rFonts w:eastAsiaTheme="minorHAnsi"/>
    </w:rPr>
  </w:style>
  <w:style w:type="paragraph" w:customStyle="1" w:styleId="458C32A4D633472DAAE2210533B791AD2">
    <w:name w:val="458C32A4D633472DAAE2210533B791AD2"/>
    <w:rPr>
      <w:rFonts w:eastAsiaTheme="minorHAnsi"/>
    </w:rPr>
  </w:style>
  <w:style w:type="paragraph" w:customStyle="1" w:styleId="FE3960461E6B46D087730B9A1E11B4863">
    <w:name w:val="FE3960461E6B46D087730B9A1E11B4863"/>
    <w:rPr>
      <w:rFonts w:eastAsiaTheme="minorHAnsi"/>
    </w:rPr>
  </w:style>
  <w:style w:type="paragraph" w:customStyle="1" w:styleId="458C32A4D633472DAAE2210533B791AD3">
    <w:name w:val="458C32A4D633472DAAE2210533B791AD3"/>
    <w:rPr>
      <w:rFonts w:eastAsiaTheme="minorHAnsi"/>
    </w:rPr>
  </w:style>
  <w:style w:type="paragraph" w:customStyle="1" w:styleId="FE3960461E6B46D087730B9A1E11B4864">
    <w:name w:val="FE3960461E6B46D087730B9A1E11B4864"/>
    <w:rPr>
      <w:rFonts w:eastAsiaTheme="minorHAnsi"/>
    </w:rPr>
  </w:style>
  <w:style w:type="paragraph" w:customStyle="1" w:styleId="458C32A4D633472DAAE2210533B791AD4">
    <w:name w:val="458C32A4D633472DAAE2210533B791AD4"/>
    <w:rPr>
      <w:rFonts w:eastAsiaTheme="minorHAnsi"/>
    </w:rPr>
  </w:style>
  <w:style w:type="paragraph" w:customStyle="1" w:styleId="379836BFAECF48E2AD36B825204646C4">
    <w:name w:val="379836BFAECF48E2AD36B825204646C4"/>
    <w:rPr>
      <w:lang w:val="es-ES" w:eastAsia="es-ES"/>
    </w:rPr>
  </w:style>
  <w:style w:type="paragraph" w:customStyle="1" w:styleId="8174046E422C4B84979C7B4F43A73DFB">
    <w:name w:val="8174046E422C4B84979C7B4F43A73DFB"/>
    <w:rPr>
      <w:lang w:val="es-ES" w:eastAsia="es-ES"/>
    </w:rPr>
  </w:style>
  <w:style w:type="paragraph" w:customStyle="1" w:styleId="8A9F81F7BC134C4BADA771E1B1E160F4">
    <w:name w:val="8A9F81F7BC134C4BADA771E1B1E160F4"/>
    <w:rPr>
      <w:lang w:val="es-ES" w:eastAsia="es-ES"/>
    </w:rPr>
  </w:style>
  <w:style w:type="paragraph" w:customStyle="1" w:styleId="C4411718705C4B9791F66398F2207391">
    <w:name w:val="C4411718705C4B9791F66398F2207391"/>
    <w:rPr>
      <w:lang w:val="es-ES" w:eastAsia="es-ES"/>
    </w:rPr>
  </w:style>
  <w:style w:type="paragraph" w:customStyle="1" w:styleId="39D8CA0F20CB4B57B212ECC124E539AE">
    <w:name w:val="39D8CA0F20CB4B57B212ECC124E539AE"/>
    <w:rPr>
      <w:lang w:val="es-ES" w:eastAsia="es-ES"/>
    </w:rPr>
  </w:style>
  <w:style w:type="paragraph" w:customStyle="1" w:styleId="CBEA4E98425E46599434F99D628F014C">
    <w:name w:val="CBEA4E98425E46599434F99D628F014C"/>
    <w:rPr>
      <w:lang w:val="es-ES" w:eastAsia="es-ES"/>
    </w:rPr>
  </w:style>
  <w:style w:type="paragraph" w:customStyle="1" w:styleId="995EB593C4504571A388D0BDE06FB066">
    <w:name w:val="995EB593C4504571A388D0BDE06FB066"/>
    <w:rPr>
      <w:lang w:val="es-ES" w:eastAsia="es-ES"/>
    </w:rPr>
  </w:style>
  <w:style w:type="paragraph" w:customStyle="1" w:styleId="B13A423DE0B44712AF69C1CD173171FF">
    <w:name w:val="B13A423DE0B44712AF69C1CD173171FF"/>
    <w:rPr>
      <w:lang w:val="es-ES" w:eastAsia="es-ES"/>
    </w:rPr>
  </w:style>
  <w:style w:type="paragraph" w:customStyle="1" w:styleId="B61CBFA2258A4905AE95199B741BD662">
    <w:name w:val="B61CBFA2258A4905AE95199B741BD662"/>
    <w:rPr>
      <w:lang w:val="es-ES" w:eastAsia="es-ES"/>
    </w:rPr>
  </w:style>
  <w:style w:type="paragraph" w:customStyle="1" w:styleId="DC266C63F3DF4DBDAD393AE2EFFA96B5">
    <w:name w:val="DC266C63F3DF4DBDAD393AE2EFFA96B5"/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estData xmlns="http://www.EsquireInnovations.com/Detergent" xmlns:xsi="http://www.w3.org/2001/XMLSchema-instance" xsi:noNamespaceSchemaLocation="DetergentNet.xsd">
  <Author name="Michael Daniloff"/>
  <QuickMerge>
    <Contact id="47">
      <Line>
        <FirstName>Elena</FirstName>
        <MiddleInitial>A.</MiddleInitial>
        <LastName>Aaron</LastName>
        <Summary val="Elena A. Johnson"/>
      </Line>
      <Line>
        <JobTitle>Paralegal</JobTitle>
        <Summary val="Paralegal"/>
      </Line>
      <Line>
        <Company>BigHand</Company>
        <Summary val="BigHand"/>
      </Line>
      <Line>
        <StreetAddress1>42690 Rio Node Way, Suite C</StreetAddress1>
        <Summary val="42690 Rio Node Way, Suite C"/>
      </Line>
      <Line>
        <City>Temecula</City>
        <State>California</State>
        <Zip>92590</Zip>
        <Summary val="Temecula, California 92590"/>
      </Line>
    </Contact>
    <Contact id="48">
      <Line>
        <FirstName>Michael</FirstName>
        <MiddleInitial>T.</MiddleInitial>
        <LastName>Daniloff</LastName>
        <Summary val="Michael T. Daniloff"/>
      </Line>
      <Line>
        <JobTitle>Software Engineer</JobTitle>
        <Summary val="Software Engineer"/>
      </Line>
      <Line>
        <Company>BigHand</Company>
        <Summary val="BigHand"/>
      </Line>
      <Line>
        <StreetAddress1>42690 Rio Node Way, Suite C</StreetAddress1>
        <Summary val="42690 Rio Node Way, Suite C"/>
      </Line>
      <Line>
        <City>Temecula</City>
        <State>California</State>
        <Zip>92590</Zip>
        <Summary val="Temecula, California 92590"/>
      </Line>
    </Contact>
    <Contact id="49">
      <Line>
        <FirstName>Walter</FirstName>
        <MiddleInitial>T.</MiddleInitial>
        <LastName>White</LastName>
        <Summary val="Walter T. White"/>
      </Line>
      <Line>
        <JobTitle>Chemical Engineer</JobTitle>
        <Summary val="Chemical Engineer"/>
      </Line>
      <Line>
        <Company>Gray Matter</Company>
        <Summary val="Gray Matter"/>
      </Line>
      <Line>
        <StreetAddress1>42690 Rio Node Way, Suite C</StreetAddress1>
        <Summary val="42690 Rio Node Way, Suite C"/>
      </Line>
      <Line>
        <City>Temecula</City>
        <State>California</State>
        <Zip>92590</Zip>
        <Summary val="Temecula, New Mexico 92590"/>
      </Line>
    </Contact>
  </QuickMerge>
</TestData>
</file>

<file path=customXml/itemProps1.xml><?xml version="1.0" encoding="utf-8"?>
<ds:datastoreItem xmlns:ds="http://schemas.openxmlformats.org/officeDocument/2006/customXml" ds:itemID="{3EA9705C-F3C0-47C9-ABFE-B87E6FDC6FCE}">
  <ds:schemaRefs>
    <ds:schemaRef ds:uri="http://www.EsquireInnovations.com/Detergen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Sample Template.dotx</Template>
  <TotalTime>5</TotalTime>
  <Pages>2</Pages>
  <Words>53</Words>
  <Characters>346</Characters>
  <Application>Microsoft Office Word</Application>
  <DocSecurity>0</DocSecurity>
  <Lines>41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Daniloff</dc:creator>
  <cp:keywords/>
  <dc:description/>
  <cp:lastModifiedBy>Michael Daniloff</cp:lastModifiedBy>
  <cp:revision>5</cp:revision>
  <dcterms:created xsi:type="dcterms:W3CDTF">2017-01-22T22:16:00Z</dcterms:created>
  <dcterms:modified xsi:type="dcterms:W3CDTF">2017-01-26T15:40:00Z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_DocIDString">
    <vt:lpwstr>C:\Dev\Esquire\Test.docx-7/16/16</vt:lpwstr>
  </property>
  <property fmtid="{D5CDD505-2E9C-101B-9397-08002B2CF9AE}" pid="3" name="CUS_DocIDChunk0">
    <vt:lpwstr>C:\Dev\Esquire\Test.docx-7/16/16</vt:lpwstr>
  </property>
  <property fmtid="{D5CDD505-2E9C-101B-9397-08002B2CF9AE}" pid="4" name="CUS_DocIDActiveBits">
    <vt:lpwstr>514</vt:lpwstr>
  </property>
  <property fmtid="{D5CDD505-2E9C-101B-9397-08002B2CF9AE}" pid="5" name="CUS_DocIDLocation">
    <vt:lpwstr>EVERY_PAGE</vt:lpwstr>
  </property>
</Properties>
</file>